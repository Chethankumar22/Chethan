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2F7D" w:rsidRDefault="00952F7D" w:rsidP="00DF198B">
      <w:pPr>
        <w:pStyle w:val="GraphicAncho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000B70B2">
        <w:trPr>
          <w:trHeight w:val="2717"/>
        </w:trPr>
        <w:tc>
          <w:tcPr>
            <w:tcW w:w="10790" w:type="dxa"/>
            <w:gridSpan w:val="9"/>
          </w:tcPr>
          <w:p w:rsidR="00DF198B" w:rsidRDefault="00DF198B"/>
        </w:tc>
      </w:tr>
      <w:tr w:rsidR="00DF198B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DF198B" w:rsidRPr="004D0644" w:rsidRDefault="004D0644" w:rsidP="004D0644">
            <w:pPr>
              <w:pStyle w:val="Heading1"/>
              <w:rPr>
                <w:rFonts w:ascii="Algerian" w:hAnsi="Algerian"/>
              </w:rPr>
            </w:pPr>
            <w:r w:rsidRPr="004D0644">
              <w:rPr>
                <w:rFonts w:ascii="Algerian" w:hAnsi="Algerian"/>
              </w:rPr>
              <w:t>PROJECT MANAGEMENT SKILLS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185F4A">
        <w:trPr>
          <w:trHeight w:val="1837"/>
        </w:trPr>
        <w:tc>
          <w:tcPr>
            <w:tcW w:w="1170" w:type="dxa"/>
          </w:tcPr>
          <w:p w:rsidR="00DF198B" w:rsidRDefault="00DF198B"/>
        </w:tc>
        <w:tc>
          <w:tcPr>
            <w:tcW w:w="8460" w:type="dxa"/>
            <w:gridSpan w:val="7"/>
          </w:tcPr>
          <w:p w:rsidR="00DF198B" w:rsidRDefault="00DF198B"/>
        </w:tc>
        <w:tc>
          <w:tcPr>
            <w:tcW w:w="1160" w:type="dxa"/>
          </w:tcPr>
          <w:p w:rsidR="00DF198B" w:rsidRDefault="00DF198B"/>
        </w:tc>
      </w:tr>
      <w:tr w:rsidR="00DF198B" w:rsidTr="00185F4A">
        <w:trPr>
          <w:trHeight w:val="929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1460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4D0644" w:rsidRDefault="004D0644" w:rsidP="004D0644">
            <w:pPr>
              <w:pStyle w:val="Heading2"/>
            </w:pPr>
            <w:r>
              <w:t>PROJECT REPORT ON CASE STUDY 1</w:t>
            </w:r>
          </w:p>
          <w:p w:rsidR="004D0644" w:rsidRDefault="004D0644" w:rsidP="004D0644"/>
          <w:p w:rsidR="004D0644" w:rsidRDefault="004D0644" w:rsidP="004D0644">
            <w:r>
              <w:t>SUBMITTED BY:  DIKSHITHA A</w:t>
            </w:r>
          </w:p>
          <w:p w:rsidR="004D0644" w:rsidRDefault="004D0644" w:rsidP="004D0644">
            <w:r>
              <w:t xml:space="preserve">                                   SHALINI J</w:t>
            </w:r>
          </w:p>
          <w:p w:rsidR="004D0644" w:rsidRDefault="004D0644" w:rsidP="004D0644">
            <w:r>
              <w:t xml:space="preserve">                                   BRUNDA S</w:t>
            </w:r>
          </w:p>
          <w:p w:rsidR="004D0644" w:rsidRDefault="004D0644" w:rsidP="004D0644">
            <w:r>
              <w:t xml:space="preserve">                                   BHAVANI BM</w:t>
            </w:r>
          </w:p>
          <w:p w:rsidR="004D0644" w:rsidRDefault="004D0644" w:rsidP="004D0644">
            <w:r>
              <w:t xml:space="preserve">          </w:t>
            </w:r>
            <w:r w:rsidR="00CC4279">
              <w:t xml:space="preserve">                         VENKAT</w:t>
            </w:r>
            <w:r w:rsidR="00D633B1">
              <w:t>I</w:t>
            </w:r>
            <w:bookmarkStart w:id="0" w:name="_GoBack"/>
            <w:bookmarkEnd w:id="0"/>
          </w:p>
          <w:p w:rsidR="004D0644" w:rsidRDefault="004D0644" w:rsidP="004D0644"/>
          <w:p w:rsidR="004D0644" w:rsidRDefault="004D0644" w:rsidP="004D0644"/>
          <w:p w:rsidR="004D0644" w:rsidRDefault="004D0644" w:rsidP="004D0644"/>
          <w:p w:rsidR="004D0644" w:rsidRDefault="004D0644" w:rsidP="004D0644"/>
          <w:p w:rsidR="004D0644" w:rsidRDefault="004D0644" w:rsidP="004D0644">
            <w:pPr>
              <w:pStyle w:val="Heading3"/>
              <w:jc w:val="left"/>
            </w:pPr>
            <w:r>
              <w:t xml:space="preserve">                   21/07/2022</w:t>
            </w:r>
          </w:p>
          <w:p w:rsidR="004D0644" w:rsidRPr="004D0644" w:rsidRDefault="004D0644" w:rsidP="004D0644">
            <w:r>
              <w:t xml:space="preserve">                                        </w:t>
            </w:r>
            <w:sdt>
              <w:sdtPr>
                <w:id w:val="1516565031"/>
                <w:placeholder>
                  <w:docPart w:val="BDDF68C7A7EA4BC184DEA5D5BAC94862"/>
                </w:placeholder>
                <w:temporary/>
                <w:showingPlcHdr/>
                <w15:appearance w15:val="hidden"/>
              </w:sdtPr>
              <w:sdtEndPr/>
              <w:sdtContent>
                <w:r w:rsidRPr="00DF198B">
                  <w:t>—</w:t>
                </w:r>
              </w:sdtContent>
            </w:sdt>
          </w:p>
          <w:p w:rsidR="004D0644" w:rsidRDefault="004D0644" w:rsidP="004D0644"/>
          <w:p w:rsidR="004D0644" w:rsidRPr="00DF198B" w:rsidRDefault="004D0644" w:rsidP="004D0644">
            <w:pPr>
              <w:pStyle w:val="Heading3"/>
            </w:pPr>
            <w:r>
              <w:t xml:space="preserve"> RESIDENTIAL HOUSE- PROJECT EXECUTION PLAN</w:t>
            </w:r>
          </w:p>
          <w:p w:rsidR="004D0644" w:rsidRPr="004D0644" w:rsidRDefault="004D0644" w:rsidP="004D0644">
            <w:r>
              <w:t xml:space="preserve">           </w:t>
            </w:r>
          </w:p>
          <w:p w:rsidR="004D0644" w:rsidRPr="004D0644" w:rsidRDefault="004D0644" w:rsidP="004D0644"/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FA2729">
        <w:trPr>
          <w:trHeight w:val="2552"/>
        </w:trPr>
        <w:tc>
          <w:tcPr>
            <w:tcW w:w="2397" w:type="dxa"/>
            <w:gridSpan w:val="4"/>
            <w:vAlign w:val="bottom"/>
          </w:tcPr>
          <w:p w:rsidR="00DF198B" w:rsidRDefault="00DF198B" w:rsidP="004D0644"/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:rsidR="00DF198B" w:rsidRDefault="00DF198B" w:rsidP="004D0644"/>
        </w:tc>
      </w:tr>
      <w:tr w:rsidR="00DF198B" w:rsidTr="00185F4A">
        <w:tc>
          <w:tcPr>
            <w:tcW w:w="2340" w:type="dxa"/>
            <w:gridSpan w:val="3"/>
          </w:tcPr>
          <w:p w:rsidR="00DF198B" w:rsidRDefault="00DF198B"/>
        </w:tc>
        <w:tc>
          <w:tcPr>
            <w:tcW w:w="6120" w:type="dxa"/>
            <w:gridSpan w:val="3"/>
          </w:tcPr>
          <w:p w:rsidR="00DF198B" w:rsidRDefault="00DF198B"/>
        </w:tc>
        <w:tc>
          <w:tcPr>
            <w:tcW w:w="2330" w:type="dxa"/>
            <w:gridSpan w:val="3"/>
          </w:tcPr>
          <w:p w:rsidR="00DF198B" w:rsidRDefault="00DF198B"/>
        </w:tc>
      </w:tr>
    </w:tbl>
    <w:p w:rsidR="00DF198B" w:rsidRDefault="00DF198B"/>
    <w:p w:rsidR="00DF198B" w:rsidRDefault="002D2200" w:rsidP="002D2200">
      <w:pPr>
        <w:pStyle w:val="GraphicAnchor"/>
      </w:pPr>
      <w:r w:rsidRPr="004909D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51BDA833" wp14:editId="73EA8C6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38F9E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Tr="00185F4A">
        <w:trPr>
          <w:trHeight w:val="1152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2D2200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2D2200" w:rsidRPr="00FA2729" w:rsidRDefault="00FA2729" w:rsidP="00FA2729">
            <w:pPr>
              <w:pStyle w:val="Heading4"/>
              <w:jc w:val="both"/>
              <w:rPr>
                <w:rFonts w:ascii="Algerian" w:hAnsi="Algerian"/>
                <w:sz w:val="36"/>
                <w:szCs w:val="36"/>
              </w:rPr>
            </w:pPr>
            <w:r>
              <w:rPr>
                <w:rFonts w:ascii="Algerian" w:hAnsi="Algerian"/>
                <w:sz w:val="36"/>
                <w:szCs w:val="36"/>
              </w:rPr>
              <w:t xml:space="preserve">                 TABLE OF CONTENTS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2D2200" w:rsidRDefault="002D2200"/>
        </w:tc>
      </w:tr>
      <w:tr w:rsidR="002D2200" w:rsidTr="00185F4A">
        <w:trPr>
          <w:trHeight w:val="311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E74B29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E74B29" w:rsidRDefault="00FA2729">
            <w:r w:rsidRPr="004909D9">
              <w:rPr>
                <w:noProof/>
                <w:lang w:val="en-IN" w:eastAsia="en-IN"/>
              </w:rPr>
              <w:drawing>
                <wp:anchor distT="0" distB="0" distL="114300" distR="114300" simplePos="0" relativeHeight="251660288" behindDoc="1" locked="0" layoutInCell="1" allowOverlap="1" wp14:anchorId="20915EC1" wp14:editId="03ECDEC5">
                  <wp:simplePos x="0" y="0"/>
                  <wp:positionH relativeFrom="margin">
                    <wp:posOffset>-5387340</wp:posOffset>
                  </wp:positionH>
                  <wp:positionV relativeFrom="margin">
                    <wp:posOffset>-7411720</wp:posOffset>
                  </wp:positionV>
                  <wp:extent cx="6858000" cy="9144000"/>
                  <wp:effectExtent l="0" t="0" r="0" b="0"/>
                  <wp:wrapNone/>
                  <wp:docPr id="3" name="Picture 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1" cstate="print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E4641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" w:type="dxa"/>
            <w:shd w:val="clear" w:color="auto" w:fill="FFFFFF" w:themeFill="background1"/>
          </w:tcPr>
          <w:p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:rsidR="00FA2729" w:rsidRDefault="00FA2729" w:rsidP="00FA2729">
            <w:pPr>
              <w:pStyle w:val="Text"/>
              <w:numPr>
                <w:ilvl w:val="0"/>
                <w:numId w:val="5"/>
              </w:numPr>
            </w:pPr>
            <w:r>
              <w:t>INTRODUCTION</w:t>
            </w:r>
          </w:p>
          <w:p w:rsidR="00FA2729" w:rsidRDefault="00FA2729" w:rsidP="00FA2729">
            <w:pPr>
              <w:pStyle w:val="Text"/>
              <w:numPr>
                <w:ilvl w:val="0"/>
                <w:numId w:val="5"/>
              </w:numPr>
            </w:pPr>
            <w:r>
              <w:t>PROJECT PLAN</w:t>
            </w:r>
          </w:p>
          <w:p w:rsidR="00FA2729" w:rsidRDefault="00FA2729" w:rsidP="00FA2729">
            <w:pPr>
              <w:pStyle w:val="Text"/>
              <w:numPr>
                <w:ilvl w:val="0"/>
                <w:numId w:val="5"/>
              </w:numPr>
            </w:pPr>
            <w:r>
              <w:t>PROJECT BUDGET SCHEDULE</w:t>
            </w:r>
          </w:p>
          <w:p w:rsidR="00FA2729" w:rsidRDefault="00FA2729" w:rsidP="00FA2729">
            <w:pPr>
              <w:pStyle w:val="Text"/>
              <w:numPr>
                <w:ilvl w:val="0"/>
                <w:numId w:val="5"/>
              </w:numPr>
            </w:pPr>
            <w:r>
              <w:t>PROJECT TIME SCHEDULE</w:t>
            </w:r>
          </w:p>
          <w:p w:rsidR="00FA2729" w:rsidRDefault="00FA2729" w:rsidP="00FA2729">
            <w:pPr>
              <w:pStyle w:val="Text"/>
              <w:numPr>
                <w:ilvl w:val="0"/>
                <w:numId w:val="5"/>
              </w:numPr>
            </w:pPr>
            <w:r>
              <w:t>WORK BREAKDOWN STRUCTURE</w:t>
            </w:r>
          </w:p>
          <w:p w:rsidR="00FA2729" w:rsidRDefault="00FA2729" w:rsidP="00FA2729">
            <w:pPr>
              <w:pStyle w:val="Text"/>
              <w:numPr>
                <w:ilvl w:val="0"/>
                <w:numId w:val="5"/>
              </w:numPr>
            </w:pPr>
            <w:r>
              <w:t>BRIEF EXPLANATION ON WBS</w:t>
            </w:r>
          </w:p>
          <w:p w:rsidR="00FA2729" w:rsidRDefault="00FA2729" w:rsidP="00FA2729">
            <w:pPr>
              <w:pStyle w:val="Text"/>
              <w:numPr>
                <w:ilvl w:val="0"/>
                <w:numId w:val="5"/>
              </w:numPr>
            </w:pPr>
            <w:r>
              <w:t>CONCLUSION</w:t>
            </w:r>
          </w:p>
          <w:p w:rsidR="00FA2729" w:rsidRDefault="00FA2729" w:rsidP="00FA2729">
            <w:pPr>
              <w:pStyle w:val="Text"/>
              <w:ind w:left="720"/>
            </w:pPr>
          </w:p>
          <w:p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val="en-IN" w:eastAsia="en-IN"/>
              </w:rPr>
              <w:drawing>
                <wp:inline distT="0" distB="0" distL="0" distR="0" wp14:anchorId="44FD3DEC" wp14:editId="57508AA5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 w:val="restart"/>
          </w:tcPr>
          <w:p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/>
          </w:tcPr>
          <w:p w:rsidR="000E4641" w:rsidRDefault="000E4641"/>
        </w:tc>
        <w:tc>
          <w:tcPr>
            <w:tcW w:w="542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:rsidR="000E4641" w:rsidRDefault="000E4641"/>
        </w:tc>
      </w:tr>
    </w:tbl>
    <w:p w:rsidR="002D2200" w:rsidRDefault="002D2200"/>
    <w:p w:rsidR="00E74B29" w:rsidRDefault="000E4641" w:rsidP="0048120C">
      <w:pPr>
        <w:pStyle w:val="GraphicAnchor"/>
      </w:pPr>
      <w:r w:rsidRPr="004909D9">
        <w:rPr>
          <w:noProof/>
          <w:lang w:val="en-IN" w:eastAsia="en-IN"/>
        </w:rPr>
        <w:drawing>
          <wp:anchor distT="0" distB="0" distL="114300" distR="114300" simplePos="0" relativeHeight="251662336" behindDoc="1" locked="0" layoutInCell="1" allowOverlap="1" wp14:anchorId="7C249C8B" wp14:editId="47E3B807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tblpX="426" w:tblpY="1"/>
        <w:tblOverlap w:val="never"/>
        <w:tblW w:w="125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92"/>
        <w:gridCol w:w="360"/>
        <w:gridCol w:w="1079"/>
        <w:gridCol w:w="2158"/>
        <w:gridCol w:w="360"/>
        <w:gridCol w:w="359"/>
        <w:gridCol w:w="720"/>
        <w:gridCol w:w="719"/>
        <w:gridCol w:w="1439"/>
        <w:gridCol w:w="719"/>
        <w:gridCol w:w="1080"/>
        <w:gridCol w:w="1079"/>
        <w:gridCol w:w="2158"/>
      </w:tblGrid>
      <w:tr w:rsidR="0048120C" w:rsidTr="009A33EB">
        <w:trPr>
          <w:gridAfter w:val="1"/>
          <w:wAfter w:w="2158" w:type="dxa"/>
          <w:trHeight w:val="716"/>
        </w:trPr>
        <w:tc>
          <w:tcPr>
            <w:tcW w:w="1731" w:type="dxa"/>
            <w:gridSpan w:val="3"/>
          </w:tcPr>
          <w:p w:rsidR="0048120C" w:rsidRDefault="0048120C" w:rsidP="009A33EB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 w:rsidP="009A33EB"/>
        </w:tc>
        <w:tc>
          <w:tcPr>
            <w:tcW w:w="2158" w:type="dxa"/>
            <w:gridSpan w:val="4"/>
            <w:tcBorders>
              <w:bottom w:val="single" w:sz="18" w:space="0" w:color="476166" w:themeColor="accent1"/>
            </w:tcBorders>
          </w:tcPr>
          <w:p w:rsidR="0048120C" w:rsidRDefault="0048120C" w:rsidP="009A33EB"/>
        </w:tc>
        <w:tc>
          <w:tcPr>
            <w:tcW w:w="2158" w:type="dxa"/>
            <w:gridSpan w:val="2"/>
            <w:tcBorders>
              <w:bottom w:val="single" w:sz="18" w:space="0" w:color="476166" w:themeColor="accent1"/>
            </w:tcBorders>
          </w:tcPr>
          <w:p w:rsidR="0048120C" w:rsidRDefault="0048120C" w:rsidP="009A33EB"/>
        </w:tc>
        <w:tc>
          <w:tcPr>
            <w:tcW w:w="2159" w:type="dxa"/>
            <w:gridSpan w:val="2"/>
          </w:tcPr>
          <w:p w:rsidR="0048120C" w:rsidRDefault="0048120C" w:rsidP="009A33EB"/>
        </w:tc>
      </w:tr>
      <w:tr w:rsidR="0048120C" w:rsidTr="009A33EB">
        <w:trPr>
          <w:gridAfter w:val="1"/>
          <w:wAfter w:w="2158" w:type="dxa"/>
          <w:trHeight w:val="800"/>
        </w:trPr>
        <w:tc>
          <w:tcPr>
            <w:tcW w:w="1731" w:type="dxa"/>
            <w:gridSpan w:val="3"/>
            <w:tcBorders>
              <w:right w:val="single" w:sz="18" w:space="0" w:color="476166" w:themeColor="accent1"/>
            </w:tcBorders>
          </w:tcPr>
          <w:p w:rsidR="0048120C" w:rsidRDefault="0048120C" w:rsidP="009A33EB"/>
        </w:tc>
        <w:tc>
          <w:tcPr>
            <w:tcW w:w="6474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48120C" w:rsidRPr="00FA2729" w:rsidRDefault="00FA2729" w:rsidP="009A33EB">
            <w:pPr>
              <w:pStyle w:val="Heading4"/>
              <w:rPr>
                <w:rFonts w:ascii="Algerian" w:hAnsi="Algerian"/>
                <w:sz w:val="40"/>
                <w:szCs w:val="40"/>
              </w:rPr>
            </w:pPr>
            <w:r w:rsidRPr="00FA2729">
              <w:rPr>
                <w:rFonts w:ascii="Algerian" w:hAnsi="Algerian"/>
                <w:sz w:val="40"/>
                <w:szCs w:val="40"/>
              </w:rPr>
              <w:t>PROJECT PLAN</w:t>
            </w:r>
          </w:p>
        </w:tc>
        <w:tc>
          <w:tcPr>
            <w:tcW w:w="2159" w:type="dxa"/>
            <w:gridSpan w:val="2"/>
            <w:tcBorders>
              <w:left w:val="single" w:sz="18" w:space="0" w:color="476166" w:themeColor="accent1"/>
            </w:tcBorders>
          </w:tcPr>
          <w:p w:rsidR="0048120C" w:rsidRDefault="0048120C" w:rsidP="009A33EB"/>
        </w:tc>
      </w:tr>
      <w:tr w:rsidR="0048120C" w:rsidTr="009A33EB">
        <w:trPr>
          <w:gridAfter w:val="1"/>
          <w:wAfter w:w="2158" w:type="dxa"/>
        </w:trPr>
        <w:tc>
          <w:tcPr>
            <w:tcW w:w="1731" w:type="dxa"/>
            <w:gridSpan w:val="3"/>
          </w:tcPr>
          <w:p w:rsidR="0048120C" w:rsidRDefault="0048120C" w:rsidP="009A33EB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 w:rsidP="009A33EB"/>
        </w:tc>
        <w:tc>
          <w:tcPr>
            <w:tcW w:w="2158" w:type="dxa"/>
            <w:gridSpan w:val="4"/>
            <w:tcBorders>
              <w:top w:val="single" w:sz="18" w:space="0" w:color="476166" w:themeColor="accent1"/>
            </w:tcBorders>
          </w:tcPr>
          <w:p w:rsidR="0048120C" w:rsidRDefault="0048120C" w:rsidP="009A33EB"/>
        </w:tc>
        <w:tc>
          <w:tcPr>
            <w:tcW w:w="2158" w:type="dxa"/>
            <w:gridSpan w:val="2"/>
            <w:tcBorders>
              <w:top w:val="single" w:sz="18" w:space="0" w:color="476166" w:themeColor="accent1"/>
            </w:tcBorders>
          </w:tcPr>
          <w:p w:rsidR="0048120C" w:rsidRDefault="0048120C" w:rsidP="009A33EB"/>
        </w:tc>
        <w:tc>
          <w:tcPr>
            <w:tcW w:w="2159" w:type="dxa"/>
            <w:gridSpan w:val="2"/>
          </w:tcPr>
          <w:p w:rsidR="0048120C" w:rsidRDefault="0048120C" w:rsidP="009A33EB"/>
        </w:tc>
      </w:tr>
      <w:tr w:rsidR="0048120C" w:rsidTr="009A33EB">
        <w:trPr>
          <w:gridAfter w:val="1"/>
          <w:wAfter w:w="2158" w:type="dxa"/>
          <w:trHeight w:val="9158"/>
        </w:trPr>
        <w:tc>
          <w:tcPr>
            <w:tcW w:w="652" w:type="dxa"/>
            <w:gridSpan w:val="2"/>
          </w:tcPr>
          <w:p w:rsidR="0048120C" w:rsidRDefault="0048120C" w:rsidP="009A33EB"/>
        </w:tc>
        <w:tc>
          <w:tcPr>
            <w:tcW w:w="8633" w:type="dxa"/>
            <w:gridSpan w:val="9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48120C" w:rsidRPr="0048120C" w:rsidRDefault="003E1E2E" w:rsidP="009A33EB">
            <w:pPr>
              <w:pStyle w:val="Heading5"/>
            </w:pPr>
            <w:r>
              <w:t>DESIGN</w:t>
            </w:r>
          </w:p>
          <w:p w:rsidR="0048120C" w:rsidRDefault="0048120C" w:rsidP="009A33EB"/>
          <w:p w:rsidR="0048120C" w:rsidRDefault="003E1E2E" w:rsidP="009A33EB">
            <w:pPr>
              <w:pStyle w:val="Text"/>
            </w:pPr>
            <w:r>
              <w:t>To construct a house, 1</w:t>
            </w:r>
            <w:r w:rsidRPr="003E1E2E">
              <w:rPr>
                <w:vertAlign w:val="superscript"/>
              </w:rPr>
              <w:t>st</w:t>
            </w:r>
            <w:r>
              <w:t xml:space="preserve"> we need to decide a proper place for the construction, we need to check the surrounding environment whether the place is suitable for construction or not and there is a place to store the raw materials, if there is availability of water, transportation etc. later we need to call an architect to make a plan of the house. Once the plan is ready, we can do the markings on the plot and start the construction work.</w:t>
            </w:r>
          </w:p>
          <w:p w:rsidR="00A33260" w:rsidRDefault="00A33260" w:rsidP="009A33EB">
            <w:pPr>
              <w:pStyle w:val="Text"/>
            </w:pPr>
          </w:p>
          <w:p w:rsidR="003E1E2E" w:rsidRDefault="00A33260" w:rsidP="009A33EB">
            <w:pPr>
              <w:pStyle w:val="Text"/>
            </w:pPr>
            <w:r>
              <w:t xml:space="preserve">                                        </w:t>
            </w:r>
            <w:r w:rsidR="003E1E2E">
              <w:t xml:space="preserve"> The house has 4 bedrooms for a couple, their parents and their 2 college going children. Each room has </w:t>
            </w:r>
            <w:proofErr w:type="gramStart"/>
            <w:r w:rsidR="003E1E2E">
              <w:t>a</w:t>
            </w:r>
            <w:proofErr w:type="gramEnd"/>
            <w:r w:rsidR="003E1E2E">
              <w:t xml:space="preserve"> attached bathroom. As their parents are old, their room is at the ground floor.</w:t>
            </w:r>
          </w:p>
          <w:p w:rsidR="00A33260" w:rsidRDefault="003E1E2E" w:rsidP="009A33EB">
            <w:pPr>
              <w:pStyle w:val="Text"/>
            </w:pPr>
            <w:r>
              <w:t>There is a living room, kitchen and a bedroom for the couple’s parents in the ground floor</w:t>
            </w:r>
            <w:r w:rsidR="00A33260">
              <w:t>, and there are stairs to go to the 1</w:t>
            </w:r>
            <w:r w:rsidR="00A33260" w:rsidRPr="00A33260">
              <w:rPr>
                <w:vertAlign w:val="superscript"/>
              </w:rPr>
              <w:t>st</w:t>
            </w:r>
            <w:r w:rsidR="00A33260">
              <w:t xml:space="preserve"> floor</w:t>
            </w:r>
            <w:r>
              <w:t xml:space="preserve"> There is a sit out outside the house. There is open space around the house as the client likes open space and does gardening during his free time. There is a yoga hall outside the house as the client’s wife teaches yoga and about 30 middle aged and old aged people attend daily sessions</w:t>
            </w:r>
            <w:r w:rsidR="00A33260">
              <w:t xml:space="preserve"> and there is parking space outside the house.</w:t>
            </w:r>
          </w:p>
          <w:p w:rsidR="00A33260" w:rsidRDefault="00A33260" w:rsidP="009A33EB">
            <w:pPr>
              <w:pStyle w:val="Text"/>
            </w:pPr>
          </w:p>
          <w:p w:rsidR="00A33260" w:rsidRDefault="00A33260" w:rsidP="009A33EB">
            <w:pPr>
              <w:pStyle w:val="Text"/>
            </w:pPr>
            <w:r>
              <w:t xml:space="preserve">                                         In the 1</w:t>
            </w:r>
            <w:r w:rsidRPr="00A33260">
              <w:rPr>
                <w:vertAlign w:val="superscript"/>
              </w:rPr>
              <w:t>st</w:t>
            </w:r>
            <w:r>
              <w:t xml:space="preserve"> floor there are 3 rooms with attached bathroom. One for the couple and the other two for their college going children. And there is another sit out in the 1</w:t>
            </w:r>
            <w:r w:rsidRPr="00A33260">
              <w:rPr>
                <w:vertAlign w:val="superscript"/>
              </w:rPr>
              <w:t>st</w:t>
            </w:r>
            <w:r>
              <w:t xml:space="preserve"> floor. This completes the plan of the house. The plan is made as per the requirement of the client</w:t>
            </w:r>
          </w:p>
          <w:p w:rsidR="00A33260" w:rsidRDefault="00A33260" w:rsidP="009A33EB">
            <w:pPr>
              <w:pStyle w:val="Text"/>
            </w:pPr>
            <w:r>
              <w:t xml:space="preserve">                               </w:t>
            </w:r>
          </w:p>
          <w:p w:rsidR="00A33260" w:rsidRDefault="00A33260" w:rsidP="009A33EB">
            <w:pPr>
              <w:pStyle w:val="Text"/>
            </w:pPr>
          </w:p>
          <w:p w:rsidR="003E1E2E" w:rsidRDefault="003E1E2E" w:rsidP="009A33EB">
            <w:pPr>
              <w:pStyle w:val="Text"/>
            </w:pPr>
            <w:r>
              <w:t xml:space="preserve"> </w:t>
            </w:r>
          </w:p>
          <w:p w:rsidR="003E1E2E" w:rsidRDefault="003E1E2E" w:rsidP="009A33EB">
            <w:pPr>
              <w:pStyle w:val="Text"/>
            </w:pPr>
          </w:p>
          <w:p w:rsidR="003E1E2E" w:rsidRDefault="003E1E2E" w:rsidP="009A33EB">
            <w:pPr>
              <w:pStyle w:val="Text"/>
            </w:pPr>
          </w:p>
          <w:p w:rsidR="003E1E2E" w:rsidRDefault="003E1E2E" w:rsidP="009A33EB">
            <w:pPr>
              <w:pStyle w:val="Text"/>
            </w:pPr>
          </w:p>
        </w:tc>
        <w:tc>
          <w:tcPr>
            <w:tcW w:w="1079" w:type="dxa"/>
          </w:tcPr>
          <w:p w:rsidR="0048120C" w:rsidRDefault="0048120C" w:rsidP="009A33EB"/>
        </w:tc>
      </w:tr>
      <w:tr w:rsidR="0048120C" w:rsidTr="009A33EB">
        <w:trPr>
          <w:gridAfter w:val="1"/>
          <w:wAfter w:w="2158" w:type="dxa"/>
          <w:trHeight w:val="730"/>
        </w:trPr>
        <w:tc>
          <w:tcPr>
            <w:tcW w:w="652" w:type="dxa"/>
            <w:gridSpan w:val="2"/>
          </w:tcPr>
          <w:p w:rsidR="0048120C" w:rsidRDefault="0048120C" w:rsidP="009A33EB"/>
        </w:tc>
        <w:tc>
          <w:tcPr>
            <w:tcW w:w="3956" w:type="dxa"/>
            <w:gridSpan w:val="4"/>
            <w:tcBorders>
              <w:top w:val="single" w:sz="18" w:space="0" w:color="476166" w:themeColor="accent1"/>
            </w:tcBorders>
          </w:tcPr>
          <w:p w:rsidR="0048120C" w:rsidRDefault="0048120C" w:rsidP="009A33EB">
            <w:pPr>
              <w:pStyle w:val="Heading5"/>
            </w:pPr>
          </w:p>
          <w:p w:rsidR="0048120C" w:rsidRPr="0048120C" w:rsidRDefault="0048120C" w:rsidP="009A33EB"/>
        </w:tc>
        <w:tc>
          <w:tcPr>
            <w:tcW w:w="720" w:type="dxa"/>
            <w:tcBorders>
              <w:top w:val="single" w:sz="18" w:space="0" w:color="476166" w:themeColor="accent1"/>
            </w:tcBorders>
          </w:tcPr>
          <w:p w:rsidR="0048120C" w:rsidRDefault="0048120C" w:rsidP="009A33EB"/>
        </w:tc>
        <w:tc>
          <w:tcPr>
            <w:tcW w:w="3957" w:type="dxa"/>
            <w:gridSpan w:val="4"/>
            <w:tcBorders>
              <w:top w:val="single" w:sz="18" w:space="0" w:color="476166" w:themeColor="accent1"/>
            </w:tcBorders>
          </w:tcPr>
          <w:p w:rsidR="0048120C" w:rsidRDefault="0048120C" w:rsidP="009A33EB"/>
        </w:tc>
        <w:tc>
          <w:tcPr>
            <w:tcW w:w="1079" w:type="dxa"/>
          </w:tcPr>
          <w:p w:rsidR="0048120C" w:rsidRDefault="0048120C" w:rsidP="009A33EB"/>
        </w:tc>
      </w:tr>
      <w:tr w:rsidR="009A33EB" w:rsidTr="009A33EB">
        <w:trPr>
          <w:gridAfter w:val="4"/>
          <w:wAfter w:w="5036" w:type="dxa"/>
          <w:trHeight w:val="3990"/>
        </w:trPr>
        <w:tc>
          <w:tcPr>
            <w:tcW w:w="292" w:type="dxa"/>
          </w:tcPr>
          <w:p w:rsidR="009A33EB" w:rsidRDefault="009A33EB" w:rsidP="009A33EB">
            <w:pPr>
              <w:pStyle w:val="Heading1"/>
            </w:pPr>
          </w:p>
        </w:tc>
        <w:tc>
          <w:tcPr>
            <w:tcW w:w="3957" w:type="dxa"/>
            <w:gridSpan w:val="4"/>
          </w:tcPr>
          <w:p w:rsidR="009A33EB" w:rsidRPr="009A33EB" w:rsidRDefault="009A33EB" w:rsidP="009A33EB">
            <w:pPr>
              <w:pStyle w:val="Heading4"/>
              <w:rPr>
                <w:rFonts w:asciiTheme="minorHAnsi" w:hAnsiTheme="minorHAnsi"/>
              </w:rPr>
            </w:pPr>
            <w:r w:rsidRPr="009A33EB">
              <w:rPr>
                <w:rFonts w:asciiTheme="minorHAnsi" w:hAnsiTheme="minorHAnsi"/>
              </w:rPr>
              <w:t>BUDGET SCHEDULE:</w:t>
            </w:r>
          </w:p>
          <w:p w:rsidR="009A33EB" w:rsidRPr="009A33EB" w:rsidRDefault="009A33EB" w:rsidP="009A33EB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      </w:t>
            </w:r>
          </w:p>
        </w:tc>
        <w:tc>
          <w:tcPr>
            <w:tcW w:w="1079" w:type="dxa"/>
            <w:gridSpan w:val="2"/>
          </w:tcPr>
          <w:p w:rsidR="009A33EB" w:rsidRDefault="009A33EB" w:rsidP="009A33EB"/>
        </w:tc>
        <w:tc>
          <w:tcPr>
            <w:tcW w:w="2158" w:type="dxa"/>
            <w:gridSpan w:val="2"/>
          </w:tcPr>
          <w:p w:rsidR="009A33EB" w:rsidRDefault="009A33EB" w:rsidP="009A33EB"/>
        </w:tc>
      </w:tr>
      <w:tr w:rsidR="009A33EB" w:rsidTr="009A33EB">
        <w:trPr>
          <w:gridAfter w:val="4"/>
          <w:wAfter w:w="5036" w:type="dxa"/>
          <w:trHeight w:val="3990"/>
        </w:trPr>
        <w:tc>
          <w:tcPr>
            <w:tcW w:w="292" w:type="dxa"/>
          </w:tcPr>
          <w:p w:rsidR="009A33EB" w:rsidRDefault="009A33EB" w:rsidP="009A33EB">
            <w:pPr>
              <w:pStyle w:val="Heading1"/>
            </w:pPr>
          </w:p>
        </w:tc>
        <w:tc>
          <w:tcPr>
            <w:tcW w:w="3957" w:type="dxa"/>
            <w:gridSpan w:val="4"/>
          </w:tcPr>
          <w:p w:rsidR="009A33EB" w:rsidRDefault="009A33EB" w:rsidP="009A33EB">
            <w:pPr>
              <w:rPr>
                <w:rFonts w:asciiTheme="majorHAnsi" w:hAnsiTheme="majorHAnsi"/>
                <w:sz w:val="36"/>
                <w:szCs w:val="36"/>
              </w:rPr>
            </w:pPr>
          </w:p>
        </w:tc>
        <w:tc>
          <w:tcPr>
            <w:tcW w:w="1079" w:type="dxa"/>
            <w:gridSpan w:val="2"/>
          </w:tcPr>
          <w:p w:rsidR="009A33EB" w:rsidRDefault="009A33EB" w:rsidP="009A33EB"/>
        </w:tc>
        <w:tc>
          <w:tcPr>
            <w:tcW w:w="2158" w:type="dxa"/>
            <w:gridSpan w:val="2"/>
          </w:tcPr>
          <w:p w:rsidR="009A33EB" w:rsidRDefault="009A33EB" w:rsidP="009A33EB"/>
        </w:tc>
      </w:tr>
      <w:tr w:rsidR="009A33EB" w:rsidTr="009A33EB">
        <w:trPr>
          <w:gridAfter w:val="4"/>
          <w:wAfter w:w="5036" w:type="dxa"/>
          <w:trHeight w:val="3990"/>
        </w:trPr>
        <w:tc>
          <w:tcPr>
            <w:tcW w:w="292" w:type="dxa"/>
          </w:tcPr>
          <w:p w:rsidR="009A33EB" w:rsidRPr="009A33EB" w:rsidRDefault="009A33EB" w:rsidP="009A33EB">
            <w:pPr>
              <w:pStyle w:val="Heading1"/>
              <w:jc w:val="left"/>
              <w:rPr>
                <w:rFonts w:asciiTheme="minorHAnsi" w:hAnsiTheme="minorHAnsi"/>
              </w:rPr>
            </w:pPr>
          </w:p>
        </w:tc>
        <w:tc>
          <w:tcPr>
            <w:tcW w:w="3957" w:type="dxa"/>
            <w:gridSpan w:val="4"/>
          </w:tcPr>
          <w:p w:rsidR="009A33EB" w:rsidRPr="009A33EB" w:rsidRDefault="009A33EB" w:rsidP="009A33EB">
            <w:pPr>
              <w:rPr>
                <w:rFonts w:asciiTheme="majorHAnsi" w:hAnsiTheme="majorHAnsi"/>
                <w:sz w:val="36"/>
                <w:szCs w:val="36"/>
              </w:rPr>
            </w:pPr>
            <w:r>
              <w:rPr>
                <w:rFonts w:asciiTheme="majorHAnsi" w:hAnsiTheme="majorHAnsi"/>
                <w:sz w:val="36"/>
                <w:szCs w:val="36"/>
              </w:rPr>
              <w:t xml:space="preserve">   </w:t>
            </w:r>
          </w:p>
        </w:tc>
        <w:tc>
          <w:tcPr>
            <w:tcW w:w="1079" w:type="dxa"/>
            <w:gridSpan w:val="2"/>
          </w:tcPr>
          <w:p w:rsidR="009A33EB" w:rsidRDefault="009A33EB" w:rsidP="009A33EB"/>
        </w:tc>
        <w:tc>
          <w:tcPr>
            <w:tcW w:w="2158" w:type="dxa"/>
            <w:gridSpan w:val="2"/>
          </w:tcPr>
          <w:p w:rsidR="009A33EB" w:rsidRDefault="009A33EB" w:rsidP="009A33EB"/>
        </w:tc>
      </w:tr>
      <w:tr w:rsidR="00A33260" w:rsidTr="009A33EB">
        <w:trPr>
          <w:gridAfter w:val="9"/>
          <w:wAfter w:w="8633" w:type="dxa"/>
          <w:trHeight w:val="3990"/>
        </w:trPr>
        <w:tc>
          <w:tcPr>
            <w:tcW w:w="652" w:type="dxa"/>
            <w:gridSpan w:val="2"/>
          </w:tcPr>
          <w:p w:rsidR="00A33260" w:rsidRDefault="00A33260" w:rsidP="009A33EB"/>
        </w:tc>
        <w:tc>
          <w:tcPr>
            <w:tcW w:w="1079" w:type="dxa"/>
          </w:tcPr>
          <w:p w:rsidR="00A33260" w:rsidRDefault="00501405" w:rsidP="009A33EB">
            <w:r>
              <w:t>BUDGET SCHEDULE:</w:t>
            </w:r>
          </w:p>
          <w:p w:rsidR="00501405" w:rsidRDefault="00501405" w:rsidP="009A33EB"/>
        </w:tc>
        <w:tc>
          <w:tcPr>
            <w:tcW w:w="2158" w:type="dxa"/>
          </w:tcPr>
          <w:p w:rsidR="00A33260" w:rsidRDefault="00A33260" w:rsidP="009A33EB"/>
        </w:tc>
      </w:tr>
      <w:tr w:rsidR="00A33260" w:rsidTr="009A33EB">
        <w:trPr>
          <w:trHeight w:val="3990"/>
        </w:trPr>
        <w:tc>
          <w:tcPr>
            <w:tcW w:w="652" w:type="dxa"/>
            <w:gridSpan w:val="2"/>
          </w:tcPr>
          <w:p w:rsidR="00A33260" w:rsidRDefault="00A33260" w:rsidP="009A33EB"/>
        </w:tc>
        <w:tc>
          <w:tcPr>
            <w:tcW w:w="3956" w:type="dxa"/>
            <w:gridSpan w:val="4"/>
          </w:tcPr>
          <w:p w:rsidR="00A33260" w:rsidRDefault="00A33260" w:rsidP="009A33EB"/>
        </w:tc>
        <w:tc>
          <w:tcPr>
            <w:tcW w:w="720" w:type="dxa"/>
          </w:tcPr>
          <w:p w:rsidR="00A33260" w:rsidRDefault="00A33260" w:rsidP="009A33EB"/>
        </w:tc>
        <w:tc>
          <w:tcPr>
            <w:tcW w:w="3957" w:type="dxa"/>
            <w:gridSpan w:val="4"/>
          </w:tcPr>
          <w:p w:rsidR="00A33260" w:rsidRDefault="00A33260" w:rsidP="009A33EB"/>
        </w:tc>
        <w:tc>
          <w:tcPr>
            <w:tcW w:w="1079" w:type="dxa"/>
          </w:tcPr>
          <w:p w:rsidR="00A33260" w:rsidRDefault="00A33260" w:rsidP="009A33EB"/>
        </w:tc>
        <w:tc>
          <w:tcPr>
            <w:tcW w:w="2158" w:type="dxa"/>
          </w:tcPr>
          <w:p w:rsidR="00A33260" w:rsidRDefault="00A33260" w:rsidP="009A33EB"/>
        </w:tc>
      </w:tr>
    </w:tbl>
    <w:p w:rsidR="0048120C" w:rsidRDefault="009A33EB">
      <w:r>
        <w:br w:type="textWrapping" w:clear="all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:rsidTr="00185F4A">
        <w:trPr>
          <w:trHeight w:val="6254"/>
        </w:trPr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:rsidR="0048120C" w:rsidRPr="0048120C" w:rsidRDefault="0048120C" w:rsidP="00A33260">
            <w:pPr>
              <w:pStyle w:val="Quote"/>
            </w:pPr>
          </w:p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339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</w:tcPr>
          <w:p w:rsidR="0048120C" w:rsidRDefault="0040564B">
            <w:r w:rsidRPr="004909D9">
              <w:rPr>
                <w:noProof/>
                <w:lang w:val="en-IN" w:eastAsia="en-IN"/>
              </w:rPr>
              <w:drawing>
                <wp:inline distT="0" distB="0" distL="0" distR="0" wp14:anchorId="6A06333D" wp14:editId="3A6D6E97">
                  <wp:extent cx="5452533" cy="3721570"/>
                  <wp:effectExtent l="0" t="0" r="0" b="0"/>
                  <wp:docPr id="8" name="Picture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:rsidR="0048120C" w:rsidRDefault="0048120C"/>
        </w:tc>
      </w:tr>
    </w:tbl>
    <w:p w:rsidR="0048120C" w:rsidRDefault="0048120C"/>
    <w:sectPr w:rsidR="0048120C" w:rsidSect="00E74B29">
      <w:footerReference w:type="even" r:id="rId15"/>
      <w:footerReference w:type="default" r:id="rId16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7303" w:rsidRDefault="000E7303" w:rsidP="00E74B29">
      <w:r>
        <w:separator/>
      </w:r>
    </w:p>
  </w:endnote>
  <w:endnote w:type="continuationSeparator" w:id="0">
    <w:p w:rsidR="000E7303" w:rsidRDefault="000E7303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:rsidTr="006709F1"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:rsidR="00E74B29" w:rsidRPr="00874FE7" w:rsidRDefault="000E7303" w:rsidP="006709F1">
          <w:pPr>
            <w:pStyle w:val="Footer"/>
          </w:pPr>
          <w:sdt>
            <w:sdtPr>
              <w:id w:val="707152945"/>
              <w:placeholder>
                <w:docPart w:val="5347915CAEC14D6D817E7A5FBA8D22ED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D633B1">
                <w:rPr>
                  <w:noProof/>
                </w:rPr>
                <w:t>7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</w:tr>
  </w:tbl>
  <w:p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7303" w:rsidRDefault="000E7303" w:rsidP="00E74B29">
      <w:r>
        <w:separator/>
      </w:r>
    </w:p>
  </w:footnote>
  <w:footnote w:type="continuationSeparator" w:id="0">
    <w:p w:rsidR="000E7303" w:rsidRDefault="000E7303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1F414D"/>
    <w:multiLevelType w:val="hybridMultilevel"/>
    <w:tmpl w:val="AF3E7E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591A1D"/>
    <w:multiLevelType w:val="hybridMultilevel"/>
    <w:tmpl w:val="235A809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6A3025"/>
    <w:multiLevelType w:val="hybridMultilevel"/>
    <w:tmpl w:val="6F48798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DAB400B"/>
    <w:multiLevelType w:val="hybridMultilevel"/>
    <w:tmpl w:val="3DB600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0644"/>
    <w:rsid w:val="00086FA5"/>
    <w:rsid w:val="000B70B2"/>
    <w:rsid w:val="000E4641"/>
    <w:rsid w:val="000E7303"/>
    <w:rsid w:val="00151F66"/>
    <w:rsid w:val="00177F8D"/>
    <w:rsid w:val="00185F4A"/>
    <w:rsid w:val="002D2200"/>
    <w:rsid w:val="003E1E2E"/>
    <w:rsid w:val="0040564B"/>
    <w:rsid w:val="0048120C"/>
    <w:rsid w:val="004909D9"/>
    <w:rsid w:val="004D0644"/>
    <w:rsid w:val="00501405"/>
    <w:rsid w:val="00521481"/>
    <w:rsid w:val="00665110"/>
    <w:rsid w:val="006709F1"/>
    <w:rsid w:val="006C60E6"/>
    <w:rsid w:val="007F6602"/>
    <w:rsid w:val="00837914"/>
    <w:rsid w:val="00874FE7"/>
    <w:rsid w:val="00952F7D"/>
    <w:rsid w:val="0095496A"/>
    <w:rsid w:val="009A33EB"/>
    <w:rsid w:val="009A38BA"/>
    <w:rsid w:val="00A33260"/>
    <w:rsid w:val="00B43E11"/>
    <w:rsid w:val="00BB28FF"/>
    <w:rsid w:val="00C755AB"/>
    <w:rsid w:val="00CC4279"/>
    <w:rsid w:val="00D43125"/>
    <w:rsid w:val="00D633B1"/>
    <w:rsid w:val="00D66A3A"/>
    <w:rsid w:val="00DF198B"/>
    <w:rsid w:val="00E74B29"/>
    <w:rsid w:val="00F50791"/>
    <w:rsid w:val="00FA2729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FA5EA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4D0644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9A33EB"/>
    <w:rPr>
      <w:rFonts w:eastAsiaTheme="minorEastAsia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A33EB"/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347915CAEC14D6D817E7A5FBA8D22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F7E684-D862-44D8-81A4-AFB9DB3D263F}"/>
      </w:docPartPr>
      <w:docPartBody>
        <w:p w:rsidR="00796E52" w:rsidRDefault="003C1FF5">
          <w:pPr>
            <w:pStyle w:val="5347915CAEC14D6D817E7A5FBA8D22ED"/>
          </w:pPr>
          <w:r w:rsidRPr="0048120C">
            <w:t>Lorem Ipsum is simply dummy text of the printing and typesetting industry.</w:t>
          </w:r>
        </w:p>
      </w:docPartBody>
    </w:docPart>
    <w:docPart>
      <w:docPartPr>
        <w:name w:val="BDDF68C7A7EA4BC184DEA5D5BAC948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7C39CC-05DA-4464-BB1E-6C9EA4C21180}"/>
      </w:docPartPr>
      <w:docPartBody>
        <w:p w:rsidR="00796E52" w:rsidRDefault="00413F2A" w:rsidP="00413F2A">
          <w:pPr>
            <w:pStyle w:val="BDDF68C7A7EA4BC184DEA5D5BAC94862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F2A"/>
    <w:rsid w:val="003C1FF5"/>
    <w:rsid w:val="00413F2A"/>
    <w:rsid w:val="00796E52"/>
    <w:rsid w:val="00A738F6"/>
    <w:rsid w:val="00C96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2290D62861F4E43A801BDD22D8F997F">
    <w:name w:val="F2290D62861F4E43A801BDD22D8F997F"/>
  </w:style>
  <w:style w:type="paragraph" w:customStyle="1" w:styleId="66453EE8AAB44FBDBCE520D61E50AE29">
    <w:name w:val="66453EE8AAB44FBDBCE520D61E50AE29"/>
  </w:style>
  <w:style w:type="paragraph" w:customStyle="1" w:styleId="A7A978C83FF64D97B83EA708CD373434">
    <w:name w:val="A7A978C83FF64D97B83EA708CD373434"/>
  </w:style>
  <w:style w:type="paragraph" w:customStyle="1" w:styleId="958D943D6B8342E19DF4D71DDCB1396B">
    <w:name w:val="958D943D6B8342E19DF4D71DDCB1396B"/>
  </w:style>
  <w:style w:type="paragraph" w:customStyle="1" w:styleId="82BEBBCAF88C451082E0FE9B005445A8">
    <w:name w:val="82BEBBCAF88C451082E0FE9B005445A8"/>
  </w:style>
  <w:style w:type="paragraph" w:customStyle="1" w:styleId="439A59AA3D074DC9B7F5CE39ED143A60">
    <w:name w:val="439A59AA3D074DC9B7F5CE39ED143A60"/>
  </w:style>
  <w:style w:type="paragraph" w:customStyle="1" w:styleId="DC57C4DEAF2F411FA4424E0DF0E1B1BD">
    <w:name w:val="DC57C4DEAF2F411FA4424E0DF0E1B1BD"/>
  </w:style>
  <w:style w:type="paragraph" w:customStyle="1" w:styleId="9E69BB3DA9A3469B8A2BC2CDC4A28857">
    <w:name w:val="9E69BB3DA9A3469B8A2BC2CDC4A28857"/>
  </w:style>
  <w:style w:type="paragraph" w:customStyle="1" w:styleId="Text">
    <w:name w:val="Text"/>
    <w:basedOn w:val="Normal"/>
    <w:uiPriority w:val="5"/>
    <w:qFormat/>
    <w:rsid w:val="00413F2A"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F79033B590444D0D9A90141A0436CF45">
    <w:name w:val="F79033B590444D0D9A90141A0436CF45"/>
  </w:style>
  <w:style w:type="paragraph" w:customStyle="1" w:styleId="AD26F2AEB37249C990B54C79DF7EB8C6">
    <w:name w:val="AD26F2AEB37249C990B54C79DF7EB8C6"/>
  </w:style>
  <w:style w:type="paragraph" w:customStyle="1" w:styleId="F581F60DDDF44B369E626FDDD245B65C">
    <w:name w:val="F581F60DDDF44B369E626FDDD245B65C"/>
  </w:style>
  <w:style w:type="paragraph" w:customStyle="1" w:styleId="3E1729AEC40C42139F9B7F610916C633">
    <w:name w:val="3E1729AEC40C42139F9B7F610916C633"/>
  </w:style>
  <w:style w:type="paragraph" w:customStyle="1" w:styleId="ACC97E6A58344FCF85B6E1EAE7B2F05D">
    <w:name w:val="ACC97E6A58344FCF85B6E1EAE7B2F05D"/>
  </w:style>
  <w:style w:type="paragraph" w:customStyle="1" w:styleId="7E0898BB3FF64659B3DCFE4FD9A86E11">
    <w:name w:val="7E0898BB3FF64659B3DCFE4FD9A86E11"/>
  </w:style>
  <w:style w:type="paragraph" w:customStyle="1" w:styleId="BA3730A3C5DF43D18E1E22394C90365C">
    <w:name w:val="BA3730A3C5DF43D18E1E22394C90365C"/>
  </w:style>
  <w:style w:type="paragraph" w:customStyle="1" w:styleId="5347915CAEC14D6D817E7A5FBA8D22ED">
    <w:name w:val="5347915CAEC14D6D817E7A5FBA8D22ED"/>
  </w:style>
  <w:style w:type="paragraph" w:customStyle="1" w:styleId="BDDF68C7A7EA4BC184DEA5D5BAC94862">
    <w:name w:val="BDDF68C7A7EA4BC184DEA5D5BAC94862"/>
    <w:rsid w:val="00413F2A"/>
  </w:style>
  <w:style w:type="paragraph" w:customStyle="1" w:styleId="C45694C5115544098AEE5E1F8AA5E13B">
    <w:name w:val="C45694C5115544098AEE5E1F8AA5E13B"/>
    <w:rsid w:val="00413F2A"/>
  </w:style>
  <w:style w:type="paragraph" w:customStyle="1" w:styleId="54E47EF7BC0544B48C6EB1166159EA3A">
    <w:name w:val="54E47EF7BC0544B48C6EB1166159EA3A"/>
    <w:rsid w:val="00413F2A"/>
  </w:style>
  <w:style w:type="paragraph" w:customStyle="1" w:styleId="8079A44D8D024108ADD84247520201F1">
    <w:name w:val="8079A44D8D024108ADD84247520201F1"/>
    <w:rsid w:val="00413F2A"/>
  </w:style>
  <w:style w:type="paragraph" w:customStyle="1" w:styleId="4CEEF9FF264B43F9A3B53E0D7B5D2EC2">
    <w:name w:val="4CEEF9FF264B43F9A3B53E0D7B5D2EC2"/>
    <w:rsid w:val="00413F2A"/>
  </w:style>
  <w:style w:type="paragraph" w:customStyle="1" w:styleId="344F63D873094696BBC661CE853A59AC">
    <w:name w:val="344F63D873094696BBC661CE853A59AC"/>
    <w:rsid w:val="00413F2A"/>
  </w:style>
  <w:style w:type="paragraph" w:customStyle="1" w:styleId="5850D20E0E8C449A846E644C763A7492">
    <w:name w:val="5850D20E0E8C449A846E644C763A7492"/>
    <w:rsid w:val="00413F2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6BF12A9B-9AA3-47E7-A960-1C990065A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7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2022-07-21T08:48:00Z</dcterms:created>
  <dcterms:modified xsi:type="dcterms:W3CDTF">2022-07-28T10:20:00Z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